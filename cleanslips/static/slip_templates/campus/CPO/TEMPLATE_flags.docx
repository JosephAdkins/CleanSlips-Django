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D859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40E1071A" w14:textId="77777777" w:rsidR="00981F7A" w:rsidRDefault="00981F7A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62E9DD70" w:rsidR="001060E1" w:rsidRDefault="001060E1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D859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  <w:p w14:paraId="3E2D001A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8B3A983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CC9C204" w:rsidR="001060E1" w:rsidRDefault="001060E1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981F7A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324FDED" w14:textId="77777777" w:rsidR="00B12E33" w:rsidRDefault="00B12E33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2648A37" w14:textId="069A4A0D" w:rsidR="00B12E33" w:rsidRPr="00B12E33" w:rsidRDefault="00B12E33" w:rsidP="00D859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3900A052" w:rsidR="00932716" w:rsidRDefault="001060E1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41354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Cal Poly </w:t>
            </w:r>
            <w:r w:rsidR="009841C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Pomona</w:t>
            </w:r>
            <w:r w:rsidR="001C084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41354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CPO</w:t>
            </w:r>
            <w:r w:rsidR="009841C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48597E1E" w14:textId="77777777" w:rsidR="000A1CEC" w:rsidRDefault="001060E1" w:rsidP="00D859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63468131" w14:textId="77777777" w:rsidR="000A1CEC" w:rsidRDefault="000A1CEC" w:rsidP="00D8594C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54C7A839" w14:textId="22D7311C" w:rsidR="001060E1" w:rsidRPr="0008634A" w:rsidRDefault="000A1CEC" w:rsidP="00D8594C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D8594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1CEC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084E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1354F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F7A"/>
    <w:rsid w:val="009841C2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2E33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594C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303D-DBA0-476D-B281-62E59896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60</TotalTime>
  <Pages>1</Pages>
  <Words>36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31</cp:revision>
  <cp:lastPrinted>2014-12-11T23:20:00Z</cp:lastPrinted>
  <dcterms:created xsi:type="dcterms:W3CDTF">2018-10-17T16:11:00Z</dcterms:created>
  <dcterms:modified xsi:type="dcterms:W3CDTF">2018-11-14T20:04:00Z</dcterms:modified>
</cp:coreProperties>
</file>