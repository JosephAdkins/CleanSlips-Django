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B72E35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B72E35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B72E35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B72E35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B72E35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B72E35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3C504D">
              <w:rPr>
                <w:rFonts w:ascii="Tahoma" w:hAnsi="Tahoma" w:cs="Tahoma"/>
                <w:b/>
                <w:color w:val="4E4D4B"/>
              </w:rPr>
              <w:fldChar w:fldCharType="begin"/>
            </w:r>
            <w:r w:rsidRPr="003C504D">
              <w:rPr>
                <w:rFonts w:ascii="Tahoma" w:hAnsi="Tahoma" w:cs="Tahoma"/>
                <w:b/>
                <w:color w:val="4E4D4B"/>
              </w:rPr>
              <w:instrText xml:space="preserve"> MERGEFIELD Title </w:instrText>
            </w:r>
            <w:r w:rsidRPr="003C504D">
              <w:rPr>
                <w:rFonts w:ascii="Tahoma" w:hAnsi="Tahoma" w:cs="Tahoma"/>
                <w:b/>
                <w:color w:val="4E4D4B"/>
              </w:rPr>
              <w:fldChar w:fldCharType="separate"/>
            </w:r>
            <w:r w:rsidRPr="003C504D">
              <w:rPr>
                <w:rFonts w:ascii="Tahoma" w:hAnsi="Tahoma" w:cs="Tahoma"/>
                <w:b/>
                <w:noProof/>
                <w:color w:val="4E4D4B"/>
              </w:rPr>
              <w:t>«Title»</w:t>
            </w:r>
            <w:r w:rsidRPr="003C504D">
              <w:rPr>
                <w:rFonts w:ascii="Tahoma" w:hAnsi="Tahoma" w:cs="Tahoma"/>
                <w:b/>
                <w:color w:val="4E4D4B"/>
              </w:rPr>
              <w:fldChar w:fldCharType="end"/>
            </w:r>
          </w:p>
          <w:p w14:paraId="5F69A8BB" w14:textId="77777777" w:rsidR="001060E1" w:rsidRDefault="001060E1" w:rsidP="00B72E35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3C504D">
              <w:rPr>
                <w:rFonts w:ascii="Tahoma" w:hAnsi="Tahoma" w:cs="Tahoma"/>
                <w:b/>
                <w:color w:val="4E4D4B"/>
              </w:rPr>
              <w:fldChar w:fldCharType="begin"/>
            </w:r>
            <w:r w:rsidRPr="003C504D">
              <w:rPr>
                <w:rFonts w:ascii="Tahoma" w:hAnsi="Tahoma" w:cs="Tahoma"/>
                <w:b/>
                <w:color w:val="4E4D4B"/>
              </w:rPr>
              <w:instrText xml:space="preserve"> MERGEFIELD Author </w:instrText>
            </w:r>
            <w:r w:rsidRPr="003C504D">
              <w:rPr>
                <w:rFonts w:ascii="Tahoma" w:hAnsi="Tahoma" w:cs="Tahoma"/>
                <w:b/>
                <w:color w:val="4E4D4B"/>
              </w:rPr>
              <w:fldChar w:fldCharType="separate"/>
            </w:r>
            <w:r w:rsidRPr="003C504D">
              <w:rPr>
                <w:rFonts w:ascii="Tahoma" w:hAnsi="Tahoma" w:cs="Tahoma"/>
                <w:b/>
                <w:noProof/>
                <w:color w:val="4E4D4B"/>
              </w:rPr>
              <w:t>«Author»</w:t>
            </w:r>
            <w:r w:rsidRPr="003C504D">
              <w:rPr>
                <w:rFonts w:ascii="Tahoma" w:hAnsi="Tahoma" w:cs="Tahoma"/>
                <w:b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B72E35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B72E35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77777777" w:rsidR="001060E1" w:rsidRDefault="001060E1" w:rsidP="00B72E35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Ex ID: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bookmarkStart w:id="0" w:name="_GoBack"/>
            <w:bookmarkEnd w:id="0"/>
          </w:p>
          <w:p w14:paraId="2C229E3B" w14:textId="77777777" w:rsidR="001060E1" w:rsidRPr="00BD0160" w:rsidRDefault="001060E1" w:rsidP="00B72E35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77777777" w:rsidR="001060E1" w:rsidRPr="00EC21E7" w:rsidRDefault="001060E1" w:rsidP="00B72E35">
            <w:pPr>
              <w:ind w:left="153" w:right="153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 w:rsidRPr="00EC21E7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EC21E7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br/>
              <w:t>No Renewals</w:t>
            </w:r>
          </w:p>
          <w:p w14:paraId="27865FD4" w14:textId="6337749C" w:rsidR="00932716" w:rsidRDefault="001060E1" w:rsidP="00B72E35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E20D76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CSU Maritime</w:t>
            </w:r>
          </w:p>
          <w:p w14:paraId="61816D6B" w14:textId="6B10AAA9" w:rsidR="00890A84" w:rsidRDefault="00890A84" w:rsidP="00B72E35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71634D1A" w14:textId="1649EA19" w:rsidR="00932716" w:rsidRPr="00932716" w:rsidRDefault="00890A84" w:rsidP="00B72E35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E74BA0" wp14:editId="3F4D03AE">
                  <wp:extent cx="2324100" cy="571500"/>
                  <wp:effectExtent l="0" t="0" r="0" b="0"/>
                  <wp:docPr id="3" name="Picture 3" descr="CMLogo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MLogo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C7A839" w14:textId="77777777" w:rsidR="001060E1" w:rsidRPr="0008634A" w:rsidRDefault="001060E1" w:rsidP="00B72E35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0A8D63EF" w14:textId="77777777" w:rsidR="001060E1" w:rsidRPr="00B458C4" w:rsidRDefault="001060E1" w:rsidP="00B72E35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C123F" w14:textId="77777777" w:rsidR="00C76E43" w:rsidRDefault="00C76E43" w:rsidP="00D42A2C">
      <w:r>
        <w:separator/>
      </w:r>
    </w:p>
  </w:endnote>
  <w:endnote w:type="continuationSeparator" w:id="0">
    <w:p w14:paraId="794A1EF0" w14:textId="77777777" w:rsidR="00C76E43" w:rsidRDefault="00C76E43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7703E" w14:textId="77777777" w:rsidR="00C76E43" w:rsidRDefault="00C76E43" w:rsidP="00D42A2C">
      <w:r>
        <w:separator/>
      </w:r>
    </w:p>
  </w:footnote>
  <w:footnote w:type="continuationSeparator" w:id="0">
    <w:p w14:paraId="2513D2DA" w14:textId="77777777" w:rsidR="00C76E43" w:rsidRDefault="00C76E43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C504D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90A8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35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0D76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21E7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6D4E4-186A-4D9D-8AC5-A1D084710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58</TotalTime>
  <Pages>1</Pages>
  <Words>30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29</cp:revision>
  <cp:lastPrinted>2014-12-11T23:20:00Z</cp:lastPrinted>
  <dcterms:created xsi:type="dcterms:W3CDTF">2018-10-17T16:11:00Z</dcterms:created>
  <dcterms:modified xsi:type="dcterms:W3CDTF">2018-11-14T20:08:00Z</dcterms:modified>
</cp:coreProperties>
</file>