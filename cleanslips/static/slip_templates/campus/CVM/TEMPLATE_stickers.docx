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5" w:type="dxa"/>
        <w:jc w:val="center"/>
        <w:tblCellSpacing w:w="4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5"/>
      </w:tblGrid>
      <w:tr w:rsidR="005405B5" w14:paraId="60CC7B55" w14:textId="77777777" w:rsidTr="00EB4336">
        <w:trPr>
          <w:cantSplit/>
          <w:trHeight w:hRule="exact" w:val="11876"/>
          <w:tblCellSpacing w:w="43" w:type="dxa"/>
          <w:jc w:val="center"/>
        </w:trPr>
        <w:tc>
          <w:tcPr>
            <w:tcW w:w="4733" w:type="dxa"/>
          </w:tcPr>
          <w:p w14:paraId="514EAD09" w14:textId="77777777" w:rsidR="005405B5" w:rsidRDefault="005405B5" w:rsidP="00B1462A">
            <w:pPr>
              <w:ind w:right="153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</w:p>
          <w:p w14:paraId="52510092" w14:textId="13AF7081" w:rsidR="005405B5" w:rsidRPr="00103DEF" w:rsidRDefault="00B1766B" w:rsidP="005405B5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D0202D"/>
                <w:szCs w:val="24"/>
              </w:rPr>
            </w:pPr>
            <w:r>
              <w:rPr>
                <w:rFonts w:ascii="Calibri" w:hAnsi="Calibri"/>
                <w:noProof/>
                <w:sz w:val="28"/>
                <w:szCs w:val="22"/>
              </w:rPr>
              <w:drawing>
                <wp:anchor distT="0" distB="0" distL="114300" distR="114300" simplePos="0" relativeHeight="251657216" behindDoc="0" locked="0" layoutInCell="1" allowOverlap="1" wp14:anchorId="7CCAE66D" wp14:editId="2AB598B0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62230</wp:posOffset>
                  </wp:positionV>
                  <wp:extent cx="923925" cy="487045"/>
                  <wp:effectExtent l="0" t="0" r="0" b="0"/>
                  <wp:wrapSquare wrapText="bothSides"/>
                  <wp:docPr id="4" name="Picture 5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7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 Shipping_note </w:instrTex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D0202D"/>
                <w:sz w:val="24"/>
              </w:rPr>
              <w:t>«Shipping_note»</w: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 w:rsidR="00A419FA" w:rsidRPr="00103DEF">
              <w:rPr>
                <w:rFonts w:ascii="Tahoma" w:hAnsi="Tahoma" w:cs="Tahoma"/>
                <w:b/>
                <w:color w:val="D0202D"/>
                <w:sz w:val="18"/>
              </w:rPr>
              <w:br/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4E4D4B"/>
              </w:rPr>
              <w:instrText xml:space="preserve"> MERGEFIELD  Partner_name </w:instrTex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«Partner_name»</w: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end"/>
            </w:r>
            <w:r w:rsidR="005405B5" w:rsidRPr="00103DEF">
              <w:rPr>
                <w:rFonts w:ascii="Tahoma" w:hAnsi="Tahoma" w:cs="Tahoma"/>
                <w:b/>
                <w:color w:val="FF0000"/>
              </w:rPr>
              <w:br/>
            </w:r>
            <w:r w:rsidR="005405B5" w:rsidRPr="00103DEF">
              <w:rPr>
                <w:rFonts w:ascii="Tahoma" w:eastAsia="Calibri" w:hAnsi="Tahoma" w:cs="Tahoma"/>
                <w:b/>
                <w:color w:val="D0202D"/>
                <w:szCs w:val="24"/>
              </w:rPr>
              <w:t>No Renewals</w:t>
            </w:r>
          </w:p>
          <w:p w14:paraId="088FB3C3" w14:textId="77777777" w:rsidR="005405B5" w:rsidRPr="00103DEF" w:rsidRDefault="005405B5" w:rsidP="005405B5">
            <w:pPr>
              <w:tabs>
                <w:tab w:val="left" w:pos="2910"/>
              </w:tabs>
              <w:ind w:left="153" w:right="153"/>
              <w:rPr>
                <w:rFonts w:ascii="Tahoma" w:hAnsi="Tahoma" w:cs="Tahoma"/>
                <w:b/>
                <w:color w:val="4E4D4B"/>
                <w:sz w:val="24"/>
              </w:rPr>
            </w:pPr>
            <w:r w:rsidRPr="00E2759F">
              <w:rPr>
                <w:rFonts w:ascii="Tahoma" w:hAnsi="Tahoma" w:cs="Tahoma"/>
                <w:color w:val="4E4D4B"/>
              </w:rPr>
              <w:br/>
              <w:t>Title:</w:t>
            </w:r>
            <w:r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1B71F8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>Author</w:t>
            </w:r>
            <w:r w:rsidRPr="00E2759F">
              <w:rPr>
                <w:rFonts w:ascii="Tahoma" w:hAnsi="Tahoma" w:cs="Tahoma"/>
                <w:color w:val="4E4D4B"/>
              </w:rPr>
              <w:t>:</w:t>
            </w:r>
            <w:r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F800F6">
              <w:rPr>
                <w:rFonts w:ascii="Tahoma" w:hAnsi="Tahoma" w:cs="Tahoma"/>
                <w:b/>
                <w:color w:val="4E4D4B"/>
              </w:rPr>
              <w:instrText xml:space="preserve"> MERGEFIELD  Author </w:instrTex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</w:r>
            <w:r w:rsidRPr="00E2759F">
              <w:rPr>
                <w:rFonts w:ascii="Tahoma" w:hAnsi="Tahoma" w:cs="Tahoma"/>
                <w:color w:val="4E4D4B"/>
              </w:rPr>
              <w:br/>
              <w:t>Location:</w:t>
            </w:r>
            <w:r w:rsidRPr="00E2759F">
              <w:rPr>
                <w:rFonts w:ascii="Tahoma" w:hAnsi="Tahoma" w:cs="Tahoma"/>
                <w:color w:val="D0202D"/>
              </w:rPr>
              <w:t xml:space="preserve"> </w:t>
            </w:r>
            <w:r w:rsidRPr="00E2759F">
              <w:rPr>
                <w:rFonts w:ascii="Tahoma" w:hAnsi="Tahoma" w:cs="Tahoma"/>
                <w:color w:val="D0202D"/>
              </w:rPr>
              <w:fldChar w:fldCharType="begin"/>
            </w:r>
            <w:r w:rsidRPr="00E2759F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2759F">
              <w:rPr>
                <w:rFonts w:ascii="Tahoma" w:hAnsi="Tahoma" w:cs="Tahoma"/>
                <w:color w:val="D0202D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2759F">
              <w:rPr>
                <w:rFonts w:ascii="Tahoma" w:hAnsi="Tahoma" w:cs="Tahoma"/>
                <w:color w:val="D0202D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  <w:t xml:space="preserve">Ex ID: </w:t>
            </w:r>
            <w:r w:rsidRPr="00E2759F">
              <w:rPr>
                <w:rFonts w:ascii="Tahoma" w:hAnsi="Tahoma" w:cs="Tahoma"/>
                <w:color w:val="4E4D4B"/>
              </w:rPr>
              <w:fldChar w:fldCharType="begin"/>
            </w:r>
            <w:r w:rsidRPr="00E2759F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Pr="00E2759F">
              <w:rPr>
                <w:rFonts w:ascii="Tahoma" w:hAnsi="Tahoma" w:cs="Tahoma"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Pr="00E2759F">
              <w:rPr>
                <w:rFonts w:ascii="Tahoma" w:hAnsi="Tahoma" w:cs="Tahoma"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b/>
                <w:color w:val="FF0000"/>
              </w:rPr>
              <w:br/>
            </w:r>
            <w:r w:rsidRPr="00E2759F">
              <w:rPr>
                <w:rFonts w:ascii="Tahoma" w:hAnsi="Tahoma" w:cs="Tahoma"/>
                <w:b/>
                <w:color w:val="FF0000"/>
              </w:rPr>
              <w:br/>
            </w:r>
            <w:r w:rsidRPr="00E2759F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t xml:space="preserve"> </w:t>
            </w:r>
            <w:r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E2759F">
              <w:rPr>
                <w:rFonts w:ascii="Tahoma" w:eastAsia="Calibri" w:hAnsi="Tahoma" w:cs="Tahoma"/>
                <w:b/>
                <w:color w:val="D0202D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Maritime</w:t>
            </w:r>
            <w:r w:rsidR="005A2FF7"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</w:p>
          <w:p w14:paraId="0BF007B3" w14:textId="3B1707B2" w:rsidR="005405B5" w:rsidRPr="0008634A" w:rsidRDefault="005405B5" w:rsidP="005405B5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1766B">
              <w:rPr>
                <w:noProof/>
              </w:rPr>
              <w:drawing>
                <wp:inline distT="0" distB="0" distL="0" distR="0" wp14:anchorId="0EF6DBF0" wp14:editId="4188E070">
                  <wp:extent cx="2324100" cy="571500"/>
                  <wp:effectExtent l="0" t="0" r="0" b="0"/>
                  <wp:docPr id="1" name="Picture 1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DEF">
              <w:rPr>
                <w:rFonts w:ascii="Tahoma" w:hAnsi="Tahoma" w:cs="Tahoma"/>
                <w:b/>
                <w:color w:val="FF0000"/>
              </w:rPr>
              <w:br/>
            </w:r>
            <w:r w:rsidRPr="00103DEF">
              <w:rPr>
                <w:rFonts w:ascii="Tahoma" w:eastAsia="Calibri" w:hAnsi="Tahoma" w:cs="Tahoma"/>
                <w:b/>
                <w:color w:val="4E4D4B"/>
                <w:szCs w:val="24"/>
              </w:rPr>
              <w:t>Lost items will receive a Replacement Charge of $90.00</w:t>
            </w:r>
            <w:r w:rsidRPr="00103DEF">
              <w:rPr>
                <w:rFonts w:ascii="Tahoma" w:eastAsia="Calibri" w:hAnsi="Tahoma" w:cs="Tahoma"/>
                <w:b/>
                <w:szCs w:val="28"/>
              </w:rPr>
              <w:br/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Do Not Remove This Sticker</w:t>
            </w:r>
          </w:p>
          <w:p w14:paraId="126418ED" w14:textId="77777777" w:rsidR="005405B5" w:rsidRPr="00C71DD7" w:rsidRDefault="005405B5" w:rsidP="00EB6A8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sz w:val="32"/>
                <w:szCs w:val="32"/>
              </w:rPr>
              <w:br/>
            </w:r>
          </w:p>
          <w:p w14:paraId="251CE6BC" w14:textId="77777777" w:rsidR="005405B5" w:rsidRPr="00B458C4" w:rsidRDefault="005405B5" w:rsidP="00B146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1FA45F32" w14:textId="749E8D6B" w:rsidR="00EB4336" w:rsidRPr="00F800F6" w:rsidRDefault="00EB4336" w:rsidP="00EB4336">
      <w:pPr>
        <w:ind w:right="153"/>
        <w:jc w:val="center"/>
        <w:rPr>
          <w:rFonts w:ascii="Tahoma" w:hAnsi="Tahoma" w:cs="Tahoma"/>
          <w:b/>
          <w:color w:val="FF0000"/>
          <w:sz w:val="32"/>
          <w:szCs w:val="32"/>
        </w:rPr>
      </w:pPr>
    </w:p>
    <w:p w14:paraId="7FE4C98B" w14:textId="56662C2E" w:rsidR="00EB4336" w:rsidRPr="00103DEF" w:rsidRDefault="00B1766B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D0202D"/>
          <w:szCs w:val="24"/>
        </w:rPr>
      </w:pPr>
      <w:r>
        <w:rPr>
          <w:rFonts w:ascii="Calibri" w:hAnsi="Calibri"/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2F602EE0" wp14:editId="25E17C31">
            <wp:simplePos x="0" y="0"/>
            <wp:positionH relativeFrom="column">
              <wp:posOffset>257810</wp:posOffset>
            </wp:positionH>
            <wp:positionV relativeFrom="paragraph">
              <wp:posOffset>62230</wp:posOffset>
            </wp:positionV>
            <wp:extent cx="923925" cy="487045"/>
            <wp:effectExtent l="0" t="0" r="0" b="0"/>
            <wp:wrapSquare wrapText="bothSides"/>
            <wp:docPr id="3" name="Picture 5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t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begin"/>
      </w:r>
      <w:r w:rsidR="00EB4336" w:rsidRPr="00103DEF">
        <w:rPr>
          <w:rFonts w:ascii="Tahoma" w:hAnsi="Tahoma" w:cs="Tahoma"/>
          <w:b/>
          <w:color w:val="D0202D"/>
          <w:sz w:val="24"/>
        </w:rPr>
        <w:instrText xml:space="preserve"> MERGEFIELD Shipping_note </w:instrTex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separate"/>
      </w:r>
      <w:r w:rsidR="000538D3">
        <w:rPr>
          <w:rFonts w:ascii="Tahoma" w:hAnsi="Tahoma" w:cs="Tahoma"/>
          <w:b/>
          <w:noProof/>
          <w:color w:val="D0202D"/>
          <w:sz w:val="24"/>
        </w:rPr>
        <w:t>«Shipping_note»</w: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end"/>
      </w:r>
      <w:r w:rsidR="00EB4336" w:rsidRPr="00103DEF">
        <w:rPr>
          <w:rFonts w:ascii="Tahoma" w:hAnsi="Tahoma" w:cs="Tahoma"/>
          <w:b/>
          <w:color w:val="D0202D"/>
          <w:sz w:val="18"/>
        </w:rPr>
        <w:br/>
      </w:r>
      <w:r w:rsidR="00EB4336" w:rsidRPr="00103DEF">
        <w:rPr>
          <w:rFonts w:ascii="Tahoma" w:hAnsi="Tahoma" w:cs="Tahoma"/>
          <w:b/>
          <w:color w:val="4E4D4B"/>
        </w:rPr>
        <w:fldChar w:fldCharType="begin"/>
      </w:r>
      <w:r w:rsidR="00EB4336" w:rsidRPr="00103DEF">
        <w:rPr>
          <w:rFonts w:ascii="Tahoma" w:hAnsi="Tahoma" w:cs="Tahoma"/>
          <w:b/>
          <w:color w:val="4E4D4B"/>
        </w:rPr>
        <w:instrText xml:space="preserve"> MERGEFIELD Partner_name </w:instrText>
      </w:r>
      <w:r w:rsidR="00EB4336" w:rsidRPr="00103DEF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«Partner_name»</w:t>
      </w:r>
      <w:r w:rsidR="00EB4336" w:rsidRPr="00103DEF">
        <w:rPr>
          <w:rFonts w:ascii="Tahoma" w:hAnsi="Tahoma" w:cs="Tahoma"/>
          <w:b/>
          <w:color w:val="4E4D4B"/>
        </w:rPr>
        <w:fldChar w:fldCharType="end"/>
      </w:r>
      <w:r w:rsidR="00EB4336" w:rsidRPr="00103DEF">
        <w:rPr>
          <w:rFonts w:ascii="Tahoma" w:hAnsi="Tahoma" w:cs="Tahoma"/>
          <w:b/>
          <w:color w:val="FF0000"/>
        </w:rPr>
        <w:br/>
      </w:r>
      <w:r w:rsidR="00EB4336" w:rsidRPr="00103DEF">
        <w:rPr>
          <w:rFonts w:ascii="Tahoma" w:eastAsia="Calibri" w:hAnsi="Tahoma" w:cs="Tahoma"/>
          <w:b/>
          <w:color w:val="D0202D"/>
          <w:szCs w:val="24"/>
        </w:rPr>
        <w:t>No Renewals</w:t>
      </w:r>
    </w:p>
    <w:p w14:paraId="0714C52C" w14:textId="77777777" w:rsidR="00EB4336" w:rsidRPr="00103DEF" w:rsidRDefault="00EB4336" w:rsidP="00EB4336">
      <w:pPr>
        <w:tabs>
          <w:tab w:val="left" w:pos="2910"/>
        </w:tabs>
        <w:ind w:left="153" w:right="153"/>
        <w:rPr>
          <w:rFonts w:ascii="Tahoma" w:hAnsi="Tahoma" w:cs="Tahoma"/>
          <w:b/>
          <w:color w:val="4E4D4B"/>
          <w:sz w:val="24"/>
        </w:rPr>
      </w:pPr>
      <w:r w:rsidRPr="00E2759F">
        <w:rPr>
          <w:rFonts w:ascii="Tahoma" w:hAnsi="Tahoma" w:cs="Tahoma"/>
          <w:color w:val="4E4D4B"/>
        </w:rPr>
        <w:br/>
        <w:t>Title:</w:t>
      </w:r>
      <w:r w:rsidRPr="001B71F8">
        <w:rPr>
          <w:rFonts w:ascii="Tahoma" w:hAnsi="Tahoma" w:cs="Tahoma"/>
          <w:b/>
          <w:color w:val="4E4D4B"/>
        </w:rPr>
        <w:t xml:space="preserve"> </w:t>
      </w:r>
      <w:r w:rsidRPr="001B71F8">
        <w:rPr>
          <w:rFonts w:ascii="Tahoma" w:hAnsi="Tahoma" w:cs="Tahoma"/>
          <w:b/>
          <w:color w:val="4E4D4B"/>
        </w:rPr>
        <w:fldChar w:fldCharType="begin"/>
      </w:r>
      <w:r w:rsidRPr="001B71F8">
        <w:rPr>
          <w:rFonts w:ascii="Tahoma" w:hAnsi="Tahoma" w:cs="Tahoma"/>
          <w:b/>
          <w:color w:val="4E4D4B"/>
        </w:rPr>
        <w:instrText xml:space="preserve"> MERGEFIELD Title </w:instrText>
      </w:r>
      <w:r w:rsidRPr="001B71F8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«Title»</w:t>
      </w:r>
      <w:r w:rsidRPr="001B71F8">
        <w:rPr>
          <w:rFonts w:ascii="Tahoma" w:hAnsi="Tahoma" w:cs="Tahoma"/>
          <w:b/>
          <w:color w:val="4E4D4B"/>
        </w:rPr>
        <w:fldChar w:fldCharType="end"/>
      </w:r>
      <w:r w:rsidRPr="00E2759F">
        <w:rPr>
          <w:rFonts w:ascii="Tahoma" w:hAnsi="Tahoma" w:cs="Tahoma"/>
          <w:color w:val="4E4D4B"/>
        </w:rPr>
        <w:br/>
      </w:r>
      <w:r>
        <w:rPr>
          <w:rFonts w:ascii="Tahoma" w:hAnsi="Tahoma" w:cs="Tahoma"/>
          <w:color w:val="4E4D4B"/>
        </w:rPr>
        <w:t>Author</w:t>
      </w:r>
      <w:r w:rsidRPr="00E2759F">
        <w:rPr>
          <w:rFonts w:ascii="Tahoma" w:hAnsi="Tahoma" w:cs="Tahoma"/>
          <w:color w:val="4E4D4B"/>
        </w:rPr>
        <w:t>:</w:t>
      </w:r>
      <w:r w:rsidRPr="001B71F8">
        <w:rPr>
          <w:rFonts w:ascii="Tahoma" w:hAnsi="Tahoma" w:cs="Tahoma"/>
          <w:b/>
          <w:color w:val="4E4D4B"/>
        </w:rPr>
        <w:t xml:space="preserve"> </w:t>
      </w:r>
      <w:r w:rsidR="00F800F6">
        <w:rPr>
          <w:rFonts w:ascii="Tahoma" w:hAnsi="Tahoma" w:cs="Tahoma"/>
          <w:b/>
          <w:color w:val="4E4D4B"/>
        </w:rPr>
        <w:fldChar w:fldCharType="begin"/>
      </w:r>
      <w:r w:rsidR="00F800F6">
        <w:rPr>
          <w:rFonts w:ascii="Tahoma" w:hAnsi="Tahoma" w:cs="Tahoma"/>
          <w:b/>
          <w:color w:val="4E4D4B"/>
        </w:rPr>
        <w:instrText xml:space="preserve"> MERGEFIELD  Author </w:instrText>
      </w:r>
      <w:r w:rsidR="00F800F6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«Author»</w:t>
      </w:r>
      <w:r w:rsidR="00F800F6">
        <w:rPr>
          <w:rFonts w:ascii="Tahoma" w:hAnsi="Tahoma" w:cs="Tahoma"/>
          <w:b/>
          <w:color w:val="4E4D4B"/>
        </w:rPr>
        <w:fldChar w:fldCharType="end"/>
      </w:r>
      <w:r w:rsidRPr="00E2759F">
        <w:rPr>
          <w:rFonts w:ascii="Tahoma" w:hAnsi="Tahoma" w:cs="Tahoma"/>
          <w:color w:val="4E4D4B"/>
        </w:rPr>
        <w:br/>
      </w:r>
      <w:bookmarkStart w:id="0" w:name="_GoBack"/>
      <w:bookmarkEnd w:id="0"/>
      <w:r w:rsidRPr="00E2759F">
        <w:rPr>
          <w:rFonts w:ascii="Tahoma" w:hAnsi="Tahoma" w:cs="Tahoma"/>
          <w:color w:val="4E4D4B"/>
        </w:rPr>
        <w:br/>
        <w:t>Location:</w:t>
      </w:r>
      <w:r w:rsidRPr="00E2759F">
        <w:rPr>
          <w:rFonts w:ascii="Tahoma" w:hAnsi="Tahoma" w:cs="Tahoma"/>
          <w:color w:val="D0202D"/>
        </w:rPr>
        <w:t xml:space="preserve"> </w:t>
      </w:r>
      <w:r w:rsidRPr="00E2759F">
        <w:rPr>
          <w:rFonts w:ascii="Tahoma" w:hAnsi="Tahoma" w:cs="Tahoma"/>
          <w:color w:val="D0202D"/>
        </w:rPr>
        <w:fldChar w:fldCharType="begin"/>
      </w:r>
      <w:r w:rsidRPr="00E2759F">
        <w:rPr>
          <w:rFonts w:ascii="Tahoma" w:hAnsi="Tahoma" w:cs="Tahoma"/>
          <w:color w:val="D0202D"/>
        </w:rPr>
        <w:instrText xml:space="preserve"> MERGEFIELD Availability </w:instrText>
      </w:r>
      <w:r w:rsidRPr="00E2759F">
        <w:rPr>
          <w:rFonts w:ascii="Tahoma" w:hAnsi="Tahoma" w:cs="Tahoma"/>
          <w:color w:val="D0202D"/>
        </w:rPr>
        <w:fldChar w:fldCharType="separate"/>
      </w:r>
      <w:r w:rsidR="000538D3">
        <w:rPr>
          <w:rFonts w:ascii="Tahoma" w:hAnsi="Tahoma" w:cs="Tahoma"/>
          <w:noProof/>
          <w:color w:val="D0202D"/>
        </w:rPr>
        <w:t>«Availability»</w:t>
      </w:r>
      <w:r w:rsidRPr="00E2759F">
        <w:rPr>
          <w:rFonts w:ascii="Tahoma" w:hAnsi="Tahoma" w:cs="Tahoma"/>
          <w:color w:val="D0202D"/>
        </w:rPr>
        <w:fldChar w:fldCharType="end"/>
      </w:r>
      <w:r w:rsidRPr="00E2759F">
        <w:rPr>
          <w:rFonts w:ascii="Tahoma" w:hAnsi="Tahoma" w:cs="Tahoma"/>
          <w:color w:val="4E4D4B"/>
        </w:rPr>
        <w:br/>
        <w:t xml:space="preserve">Ex ID: </w:t>
      </w:r>
      <w:r w:rsidRPr="00E2759F">
        <w:rPr>
          <w:rFonts w:ascii="Tahoma" w:hAnsi="Tahoma" w:cs="Tahoma"/>
          <w:color w:val="4E4D4B"/>
        </w:rPr>
        <w:fldChar w:fldCharType="begin"/>
      </w:r>
      <w:r w:rsidRPr="00E2759F">
        <w:rPr>
          <w:rFonts w:ascii="Tahoma" w:hAnsi="Tahoma" w:cs="Tahoma"/>
          <w:color w:val="4E4D4B"/>
        </w:rPr>
        <w:instrText xml:space="preserve"> MERGEFIELD External_request_ID </w:instrText>
      </w:r>
      <w:r w:rsidRPr="00E2759F">
        <w:rPr>
          <w:rFonts w:ascii="Tahoma" w:hAnsi="Tahoma" w:cs="Tahoma"/>
          <w:color w:val="4E4D4B"/>
        </w:rPr>
        <w:fldChar w:fldCharType="separate"/>
      </w:r>
      <w:r w:rsidR="000538D3">
        <w:rPr>
          <w:rFonts w:ascii="Tahoma" w:hAnsi="Tahoma" w:cs="Tahoma"/>
          <w:noProof/>
          <w:color w:val="4E4D4B"/>
        </w:rPr>
        <w:t>«External_request_ID»</w:t>
      </w:r>
      <w:r w:rsidRPr="00E2759F">
        <w:rPr>
          <w:rFonts w:ascii="Tahoma" w:hAnsi="Tahoma" w:cs="Tahoma"/>
          <w:color w:val="4E4D4B"/>
        </w:rPr>
        <w:fldChar w:fldCharType="end"/>
      </w:r>
      <w:r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color w:val="D0202D"/>
          <w:sz w:val="24"/>
          <w:szCs w:val="24"/>
        </w:rPr>
        <w:t>Due Date:</w:t>
      </w:r>
      <w:r>
        <w:rPr>
          <w:rFonts w:ascii="Tahoma" w:hAnsi="Tahoma" w:cs="Tahoma"/>
          <w:color w:val="D0202D"/>
          <w:sz w:val="24"/>
          <w:szCs w:val="24"/>
        </w:rPr>
        <w:t xml:space="preserve"> </w:t>
      </w:r>
      <w:r w:rsidRPr="00E2759F">
        <w:rPr>
          <w:rFonts w:ascii="Tahoma" w:hAnsi="Tahoma" w:cs="Tahoma"/>
          <w:color w:val="D0202D"/>
          <w:sz w:val="24"/>
          <w:szCs w:val="24"/>
        </w:rPr>
        <w:br/>
      </w:r>
      <w:r w:rsidRPr="00E2759F">
        <w:rPr>
          <w:rFonts w:ascii="Tahoma" w:eastAsia="Calibri" w:hAnsi="Tahoma" w:cs="Tahoma"/>
          <w:b/>
          <w:color w:val="D0202D"/>
        </w:rPr>
        <w:br/>
      </w:r>
      <w:r>
        <w:rPr>
          <w:rFonts w:ascii="Tahoma" w:eastAsia="Calibri" w:hAnsi="Tahoma" w:cs="Tahoma"/>
          <w:b/>
          <w:color w:val="4E4D4B"/>
          <w:sz w:val="24"/>
          <w:szCs w:val="24"/>
        </w:rPr>
        <w:t>Provided by</w:t>
      </w:r>
      <w:r w:rsidRPr="00EE5AEA">
        <w:rPr>
          <w:rFonts w:ascii="Tahoma" w:eastAsia="Calibri" w:hAnsi="Tahoma" w:cs="Tahoma"/>
          <w:b/>
          <w:color w:val="4E4D4B"/>
          <w:sz w:val="24"/>
          <w:szCs w:val="24"/>
        </w:rPr>
        <w:t>:</w:t>
      </w: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>
        <w:rPr>
          <w:rFonts w:ascii="Tahoma" w:eastAsia="Calibri" w:hAnsi="Tahoma" w:cs="Tahoma"/>
          <w:b/>
          <w:color w:val="D0202D"/>
          <w:sz w:val="24"/>
          <w:szCs w:val="24"/>
        </w:rPr>
        <w:t>CSU Maritime</w:t>
      </w:r>
      <w:r w:rsidR="005A2FF7" w:rsidRPr="00E2759F">
        <w:rPr>
          <w:rFonts w:ascii="Tahoma" w:hAnsi="Tahoma" w:cs="Tahoma"/>
          <w:color w:val="D0202D"/>
          <w:sz w:val="24"/>
          <w:szCs w:val="24"/>
        </w:rPr>
        <w:br/>
      </w:r>
    </w:p>
    <w:p w14:paraId="42DCDD36" w14:textId="16E45775" w:rsidR="00EB4336" w:rsidRPr="0008634A" w:rsidRDefault="00EB4336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1766B">
        <w:rPr>
          <w:noProof/>
        </w:rPr>
        <w:drawing>
          <wp:inline distT="0" distB="0" distL="0" distR="0" wp14:anchorId="17F3130E" wp14:editId="0E8B73C0">
            <wp:extent cx="2324100" cy="571500"/>
            <wp:effectExtent l="0" t="0" r="0" b="0"/>
            <wp:docPr id="2" name="Picture 2" descr="CM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Logo_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DEF">
        <w:rPr>
          <w:rFonts w:ascii="Tahoma" w:hAnsi="Tahoma" w:cs="Tahoma"/>
          <w:b/>
          <w:color w:val="FF0000"/>
        </w:rPr>
        <w:br/>
      </w:r>
      <w:r w:rsidR="005A2FF7" w:rsidRPr="00103DEF">
        <w:rPr>
          <w:rFonts w:ascii="Tahoma" w:eastAsia="Calibri" w:hAnsi="Tahoma" w:cs="Tahoma"/>
          <w:b/>
          <w:color w:val="4E4D4B"/>
          <w:szCs w:val="24"/>
        </w:rPr>
        <w:t>Lost items will receive a Replacement Charge of $90.00</w:t>
      </w:r>
      <w:r w:rsidR="005A2FF7" w:rsidRPr="00103DEF">
        <w:rPr>
          <w:rFonts w:ascii="Tahoma" w:eastAsia="Calibri" w:hAnsi="Tahoma" w:cs="Tahoma"/>
          <w:b/>
          <w:szCs w:val="28"/>
        </w:rPr>
        <w:br/>
      </w:r>
      <w:r>
        <w:rPr>
          <w:rFonts w:ascii="Tahoma" w:eastAsia="Calibri" w:hAnsi="Tahoma" w:cs="Tahoma"/>
          <w:b/>
          <w:color w:val="D0202D"/>
          <w:sz w:val="24"/>
          <w:szCs w:val="24"/>
        </w:rPr>
        <w:t>Do Not Remove This Sticker</w:t>
      </w:r>
    </w:p>
    <w:p w14:paraId="2E1F2B3F" w14:textId="77777777" w:rsidR="00824743" w:rsidRPr="00C71DD7" w:rsidRDefault="00824743" w:rsidP="00824743">
      <w:pPr>
        <w:ind w:left="153" w:right="153"/>
        <w:jc w:val="center"/>
        <w:rPr>
          <w:rFonts w:ascii="Tahoma" w:eastAsia="Calibri" w:hAnsi="Tahoma" w:cs="Tahoma"/>
          <w:b/>
          <w:color w:val="4E4D4B"/>
          <w:sz w:val="32"/>
          <w:szCs w:val="32"/>
        </w:rPr>
      </w:pPr>
      <w:r w:rsidRPr="00C71DD7">
        <w:rPr>
          <w:rFonts w:ascii="Tahoma" w:eastAsia="Calibri" w:hAnsi="Tahoma" w:cs="Tahoma"/>
          <w:b/>
          <w:sz w:val="32"/>
          <w:szCs w:val="32"/>
        </w:rPr>
        <w:br/>
      </w:r>
    </w:p>
    <w:sectPr w:rsidR="00824743" w:rsidRPr="00C71DD7" w:rsidSect="005A2FF7">
      <w:type w:val="continuous"/>
      <w:pgSz w:w="5760" w:h="8640"/>
      <w:pgMar w:top="720" w:right="630" w:bottom="0" w:left="360" w:header="720" w:footer="720" w:gutter="0"/>
      <w:paperSrc w:first="7" w:other="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8B39B" w14:textId="77777777" w:rsidR="00EE102B" w:rsidRDefault="00EE102B" w:rsidP="00D42A2C">
      <w:r>
        <w:separator/>
      </w:r>
    </w:p>
  </w:endnote>
  <w:endnote w:type="continuationSeparator" w:id="0">
    <w:p w14:paraId="580F3573" w14:textId="77777777" w:rsidR="00EE102B" w:rsidRDefault="00EE102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EC518" w14:textId="77777777" w:rsidR="00EE102B" w:rsidRDefault="00EE102B" w:rsidP="00D42A2C">
      <w:r>
        <w:separator/>
      </w:r>
    </w:p>
  </w:footnote>
  <w:footnote w:type="continuationSeparator" w:id="0">
    <w:p w14:paraId="44DDA35A" w14:textId="77777777" w:rsidR="00EE102B" w:rsidRDefault="00EE102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2F79"/>
    <w:rsid w:val="00012057"/>
    <w:rsid w:val="00012534"/>
    <w:rsid w:val="000178AE"/>
    <w:rsid w:val="00021A76"/>
    <w:rsid w:val="00024350"/>
    <w:rsid w:val="00033552"/>
    <w:rsid w:val="000335B2"/>
    <w:rsid w:val="000358C9"/>
    <w:rsid w:val="00044426"/>
    <w:rsid w:val="000469AC"/>
    <w:rsid w:val="000538D3"/>
    <w:rsid w:val="000711B0"/>
    <w:rsid w:val="00071DE4"/>
    <w:rsid w:val="00076A2B"/>
    <w:rsid w:val="000862EF"/>
    <w:rsid w:val="0008634A"/>
    <w:rsid w:val="00095021"/>
    <w:rsid w:val="00095B36"/>
    <w:rsid w:val="000963DE"/>
    <w:rsid w:val="00096E52"/>
    <w:rsid w:val="000A013A"/>
    <w:rsid w:val="000A2A71"/>
    <w:rsid w:val="000A4A7A"/>
    <w:rsid w:val="000A6862"/>
    <w:rsid w:val="000B1FE7"/>
    <w:rsid w:val="000C4018"/>
    <w:rsid w:val="000C7CB8"/>
    <w:rsid w:val="000D0229"/>
    <w:rsid w:val="000E1900"/>
    <w:rsid w:val="000E6414"/>
    <w:rsid w:val="000E7469"/>
    <w:rsid w:val="000F095A"/>
    <w:rsid w:val="000F6913"/>
    <w:rsid w:val="001103C6"/>
    <w:rsid w:val="00110CAB"/>
    <w:rsid w:val="001134BB"/>
    <w:rsid w:val="00126C11"/>
    <w:rsid w:val="001417AD"/>
    <w:rsid w:val="0014690F"/>
    <w:rsid w:val="001519A6"/>
    <w:rsid w:val="001809AD"/>
    <w:rsid w:val="00183D79"/>
    <w:rsid w:val="00187BC0"/>
    <w:rsid w:val="001940ED"/>
    <w:rsid w:val="00194117"/>
    <w:rsid w:val="0019657A"/>
    <w:rsid w:val="001A014B"/>
    <w:rsid w:val="001A4165"/>
    <w:rsid w:val="001A6F1E"/>
    <w:rsid w:val="001B74FD"/>
    <w:rsid w:val="001C13EF"/>
    <w:rsid w:val="001C2421"/>
    <w:rsid w:val="001C32C8"/>
    <w:rsid w:val="001C6B0D"/>
    <w:rsid w:val="001D6394"/>
    <w:rsid w:val="001D6973"/>
    <w:rsid w:val="001E12CE"/>
    <w:rsid w:val="001F19B9"/>
    <w:rsid w:val="001F3F71"/>
    <w:rsid w:val="001F49AF"/>
    <w:rsid w:val="00202DEC"/>
    <w:rsid w:val="002102F2"/>
    <w:rsid w:val="00221353"/>
    <w:rsid w:val="0022285E"/>
    <w:rsid w:val="002235DD"/>
    <w:rsid w:val="00224B7F"/>
    <w:rsid w:val="0023199B"/>
    <w:rsid w:val="0023426A"/>
    <w:rsid w:val="00242C94"/>
    <w:rsid w:val="0024351E"/>
    <w:rsid w:val="002525C3"/>
    <w:rsid w:val="0026122A"/>
    <w:rsid w:val="00267621"/>
    <w:rsid w:val="0026771E"/>
    <w:rsid w:val="0027000A"/>
    <w:rsid w:val="002740A6"/>
    <w:rsid w:val="002778C1"/>
    <w:rsid w:val="002824CC"/>
    <w:rsid w:val="00282946"/>
    <w:rsid w:val="00296760"/>
    <w:rsid w:val="002A33F8"/>
    <w:rsid w:val="002A3E3F"/>
    <w:rsid w:val="002B05CC"/>
    <w:rsid w:val="002B5CF9"/>
    <w:rsid w:val="002D30A8"/>
    <w:rsid w:val="002E2E6E"/>
    <w:rsid w:val="002E6429"/>
    <w:rsid w:val="002F50C0"/>
    <w:rsid w:val="002F59BA"/>
    <w:rsid w:val="003009D2"/>
    <w:rsid w:val="003048DF"/>
    <w:rsid w:val="0030548F"/>
    <w:rsid w:val="0031501B"/>
    <w:rsid w:val="003217C3"/>
    <w:rsid w:val="00322889"/>
    <w:rsid w:val="003261C8"/>
    <w:rsid w:val="00326FF8"/>
    <w:rsid w:val="00340B52"/>
    <w:rsid w:val="00344775"/>
    <w:rsid w:val="003458E1"/>
    <w:rsid w:val="003528CD"/>
    <w:rsid w:val="00355B6C"/>
    <w:rsid w:val="00356EA9"/>
    <w:rsid w:val="00360A82"/>
    <w:rsid w:val="003765F0"/>
    <w:rsid w:val="00377D38"/>
    <w:rsid w:val="00384140"/>
    <w:rsid w:val="003905CF"/>
    <w:rsid w:val="003953B7"/>
    <w:rsid w:val="00396042"/>
    <w:rsid w:val="00396FD3"/>
    <w:rsid w:val="003A0B7C"/>
    <w:rsid w:val="003A2E5F"/>
    <w:rsid w:val="003A5F47"/>
    <w:rsid w:val="003B1820"/>
    <w:rsid w:val="003D2372"/>
    <w:rsid w:val="003E0A8E"/>
    <w:rsid w:val="003E482C"/>
    <w:rsid w:val="003F01CA"/>
    <w:rsid w:val="003F5951"/>
    <w:rsid w:val="00401C2D"/>
    <w:rsid w:val="00404CF9"/>
    <w:rsid w:val="004075C3"/>
    <w:rsid w:val="00423320"/>
    <w:rsid w:val="0042461C"/>
    <w:rsid w:val="004251CB"/>
    <w:rsid w:val="00433911"/>
    <w:rsid w:val="00433BBE"/>
    <w:rsid w:val="00436ACB"/>
    <w:rsid w:val="00440786"/>
    <w:rsid w:val="0045744A"/>
    <w:rsid w:val="004646BC"/>
    <w:rsid w:val="004647B2"/>
    <w:rsid w:val="00467194"/>
    <w:rsid w:val="004802E9"/>
    <w:rsid w:val="004B40A2"/>
    <w:rsid w:val="004C1615"/>
    <w:rsid w:val="004D0181"/>
    <w:rsid w:val="004D6DEC"/>
    <w:rsid w:val="00503347"/>
    <w:rsid w:val="005157A0"/>
    <w:rsid w:val="00516287"/>
    <w:rsid w:val="00532139"/>
    <w:rsid w:val="00537109"/>
    <w:rsid w:val="005405B5"/>
    <w:rsid w:val="00542C98"/>
    <w:rsid w:val="00544EE0"/>
    <w:rsid w:val="005539A2"/>
    <w:rsid w:val="0056748C"/>
    <w:rsid w:val="00580393"/>
    <w:rsid w:val="00584444"/>
    <w:rsid w:val="00584F0B"/>
    <w:rsid w:val="005851BD"/>
    <w:rsid w:val="0058677E"/>
    <w:rsid w:val="00586D6D"/>
    <w:rsid w:val="00590BFA"/>
    <w:rsid w:val="0059523B"/>
    <w:rsid w:val="005A14CB"/>
    <w:rsid w:val="005A2FF7"/>
    <w:rsid w:val="005A55D9"/>
    <w:rsid w:val="005B119B"/>
    <w:rsid w:val="005B63E1"/>
    <w:rsid w:val="005B6A1C"/>
    <w:rsid w:val="005C1BED"/>
    <w:rsid w:val="005C3D68"/>
    <w:rsid w:val="005C5396"/>
    <w:rsid w:val="005C63B5"/>
    <w:rsid w:val="005D30CE"/>
    <w:rsid w:val="00612762"/>
    <w:rsid w:val="00624461"/>
    <w:rsid w:val="00624EF4"/>
    <w:rsid w:val="0063215A"/>
    <w:rsid w:val="00633081"/>
    <w:rsid w:val="00641173"/>
    <w:rsid w:val="006510F7"/>
    <w:rsid w:val="006529AC"/>
    <w:rsid w:val="00655AD7"/>
    <w:rsid w:val="006568EF"/>
    <w:rsid w:val="006651DE"/>
    <w:rsid w:val="006709CB"/>
    <w:rsid w:val="00673A02"/>
    <w:rsid w:val="00676785"/>
    <w:rsid w:val="0068489D"/>
    <w:rsid w:val="00685BCB"/>
    <w:rsid w:val="00692A97"/>
    <w:rsid w:val="00694800"/>
    <w:rsid w:val="006B196F"/>
    <w:rsid w:val="006D5B93"/>
    <w:rsid w:val="006E0672"/>
    <w:rsid w:val="006E09BA"/>
    <w:rsid w:val="006E5BDE"/>
    <w:rsid w:val="006F0B45"/>
    <w:rsid w:val="006F5C98"/>
    <w:rsid w:val="00700C46"/>
    <w:rsid w:val="00703F99"/>
    <w:rsid w:val="00705954"/>
    <w:rsid w:val="007154CF"/>
    <w:rsid w:val="00717A9C"/>
    <w:rsid w:val="00734314"/>
    <w:rsid w:val="00740C87"/>
    <w:rsid w:val="00742D71"/>
    <w:rsid w:val="00743980"/>
    <w:rsid w:val="00746529"/>
    <w:rsid w:val="0074792D"/>
    <w:rsid w:val="00751761"/>
    <w:rsid w:val="0075198E"/>
    <w:rsid w:val="007601A4"/>
    <w:rsid w:val="0076041E"/>
    <w:rsid w:val="00763450"/>
    <w:rsid w:val="00764CA2"/>
    <w:rsid w:val="0076641C"/>
    <w:rsid w:val="007665C1"/>
    <w:rsid w:val="00771012"/>
    <w:rsid w:val="0077440E"/>
    <w:rsid w:val="007825F3"/>
    <w:rsid w:val="00786175"/>
    <w:rsid w:val="00792662"/>
    <w:rsid w:val="00797F77"/>
    <w:rsid w:val="007A01DD"/>
    <w:rsid w:val="007A2336"/>
    <w:rsid w:val="007B4EB9"/>
    <w:rsid w:val="007C6438"/>
    <w:rsid w:val="007C644F"/>
    <w:rsid w:val="007D29CA"/>
    <w:rsid w:val="007D6CC6"/>
    <w:rsid w:val="007D6FB7"/>
    <w:rsid w:val="007D7DD7"/>
    <w:rsid w:val="007E3000"/>
    <w:rsid w:val="007E4055"/>
    <w:rsid w:val="007E4A39"/>
    <w:rsid w:val="007F1E23"/>
    <w:rsid w:val="007F372D"/>
    <w:rsid w:val="007F4DAA"/>
    <w:rsid w:val="00800794"/>
    <w:rsid w:val="00820BC9"/>
    <w:rsid w:val="00821210"/>
    <w:rsid w:val="00824743"/>
    <w:rsid w:val="00845E63"/>
    <w:rsid w:val="008465D7"/>
    <w:rsid w:val="008510E5"/>
    <w:rsid w:val="00851418"/>
    <w:rsid w:val="00854712"/>
    <w:rsid w:val="00854E77"/>
    <w:rsid w:val="0085700E"/>
    <w:rsid w:val="0086012F"/>
    <w:rsid w:val="0087165B"/>
    <w:rsid w:val="00873979"/>
    <w:rsid w:val="0088190F"/>
    <w:rsid w:val="008872D2"/>
    <w:rsid w:val="00891794"/>
    <w:rsid w:val="00896F21"/>
    <w:rsid w:val="008A19B5"/>
    <w:rsid w:val="008A2FDB"/>
    <w:rsid w:val="008A4017"/>
    <w:rsid w:val="008B4A7E"/>
    <w:rsid w:val="008B5236"/>
    <w:rsid w:val="008C1A4B"/>
    <w:rsid w:val="008C532F"/>
    <w:rsid w:val="008C5692"/>
    <w:rsid w:val="008C6AE4"/>
    <w:rsid w:val="008C727C"/>
    <w:rsid w:val="008D6CDF"/>
    <w:rsid w:val="008E63FC"/>
    <w:rsid w:val="009043FF"/>
    <w:rsid w:val="00912051"/>
    <w:rsid w:val="00914064"/>
    <w:rsid w:val="00914F70"/>
    <w:rsid w:val="009170E1"/>
    <w:rsid w:val="009224ED"/>
    <w:rsid w:val="00923BB5"/>
    <w:rsid w:val="00932CB3"/>
    <w:rsid w:val="00941EFB"/>
    <w:rsid w:val="00944FF2"/>
    <w:rsid w:val="009450DA"/>
    <w:rsid w:val="009511AA"/>
    <w:rsid w:val="00951384"/>
    <w:rsid w:val="0095402A"/>
    <w:rsid w:val="00956B9F"/>
    <w:rsid w:val="00957C83"/>
    <w:rsid w:val="00963886"/>
    <w:rsid w:val="00965521"/>
    <w:rsid w:val="00992708"/>
    <w:rsid w:val="00996770"/>
    <w:rsid w:val="009A5EA6"/>
    <w:rsid w:val="009A5FA3"/>
    <w:rsid w:val="009B0E4A"/>
    <w:rsid w:val="009B26DB"/>
    <w:rsid w:val="009B3FA1"/>
    <w:rsid w:val="009B6D20"/>
    <w:rsid w:val="009C769B"/>
    <w:rsid w:val="009D194A"/>
    <w:rsid w:val="009D50F8"/>
    <w:rsid w:val="009D5A23"/>
    <w:rsid w:val="009D75E0"/>
    <w:rsid w:val="009D75F1"/>
    <w:rsid w:val="009E0645"/>
    <w:rsid w:val="009E1448"/>
    <w:rsid w:val="009F6A08"/>
    <w:rsid w:val="009F78D8"/>
    <w:rsid w:val="00A031DC"/>
    <w:rsid w:val="00A03E3F"/>
    <w:rsid w:val="00A1203D"/>
    <w:rsid w:val="00A13CD8"/>
    <w:rsid w:val="00A152D2"/>
    <w:rsid w:val="00A159D0"/>
    <w:rsid w:val="00A1600C"/>
    <w:rsid w:val="00A205AF"/>
    <w:rsid w:val="00A21A0C"/>
    <w:rsid w:val="00A23CB2"/>
    <w:rsid w:val="00A25AC2"/>
    <w:rsid w:val="00A419FA"/>
    <w:rsid w:val="00A41F6C"/>
    <w:rsid w:val="00A5554B"/>
    <w:rsid w:val="00A56955"/>
    <w:rsid w:val="00A660E6"/>
    <w:rsid w:val="00A7023C"/>
    <w:rsid w:val="00A73065"/>
    <w:rsid w:val="00A80814"/>
    <w:rsid w:val="00A82774"/>
    <w:rsid w:val="00A82BD9"/>
    <w:rsid w:val="00A90530"/>
    <w:rsid w:val="00A96337"/>
    <w:rsid w:val="00AA2125"/>
    <w:rsid w:val="00AB13BD"/>
    <w:rsid w:val="00AB7B11"/>
    <w:rsid w:val="00AD313C"/>
    <w:rsid w:val="00AE252A"/>
    <w:rsid w:val="00AE3754"/>
    <w:rsid w:val="00AE4320"/>
    <w:rsid w:val="00AF2DFF"/>
    <w:rsid w:val="00AF36A3"/>
    <w:rsid w:val="00B0259E"/>
    <w:rsid w:val="00B02CB1"/>
    <w:rsid w:val="00B03D51"/>
    <w:rsid w:val="00B1462A"/>
    <w:rsid w:val="00B15C34"/>
    <w:rsid w:val="00B1766B"/>
    <w:rsid w:val="00B24F1A"/>
    <w:rsid w:val="00B305BA"/>
    <w:rsid w:val="00B34182"/>
    <w:rsid w:val="00B35809"/>
    <w:rsid w:val="00B36361"/>
    <w:rsid w:val="00B374E0"/>
    <w:rsid w:val="00B42A8B"/>
    <w:rsid w:val="00B44820"/>
    <w:rsid w:val="00B458C4"/>
    <w:rsid w:val="00B573AF"/>
    <w:rsid w:val="00B6641B"/>
    <w:rsid w:val="00B72EDA"/>
    <w:rsid w:val="00B812B5"/>
    <w:rsid w:val="00B840CE"/>
    <w:rsid w:val="00B97A2C"/>
    <w:rsid w:val="00BA61AB"/>
    <w:rsid w:val="00BB3721"/>
    <w:rsid w:val="00BB728A"/>
    <w:rsid w:val="00BC093F"/>
    <w:rsid w:val="00BC5A73"/>
    <w:rsid w:val="00BC65AF"/>
    <w:rsid w:val="00BC7F50"/>
    <w:rsid w:val="00BD0160"/>
    <w:rsid w:val="00BD1787"/>
    <w:rsid w:val="00BE48EE"/>
    <w:rsid w:val="00BF0CE7"/>
    <w:rsid w:val="00BF402A"/>
    <w:rsid w:val="00BF5A0B"/>
    <w:rsid w:val="00BF5F52"/>
    <w:rsid w:val="00BF67E4"/>
    <w:rsid w:val="00C037A8"/>
    <w:rsid w:val="00C0662C"/>
    <w:rsid w:val="00C11681"/>
    <w:rsid w:val="00C11DCE"/>
    <w:rsid w:val="00C2093D"/>
    <w:rsid w:val="00C2220D"/>
    <w:rsid w:val="00C24B16"/>
    <w:rsid w:val="00C307EB"/>
    <w:rsid w:val="00C3341D"/>
    <w:rsid w:val="00C37E4E"/>
    <w:rsid w:val="00C443BD"/>
    <w:rsid w:val="00C460F5"/>
    <w:rsid w:val="00C56604"/>
    <w:rsid w:val="00C56F34"/>
    <w:rsid w:val="00C71DD7"/>
    <w:rsid w:val="00C7724E"/>
    <w:rsid w:val="00C85EFA"/>
    <w:rsid w:val="00C913B5"/>
    <w:rsid w:val="00C91656"/>
    <w:rsid w:val="00C91A29"/>
    <w:rsid w:val="00C953EE"/>
    <w:rsid w:val="00C96D65"/>
    <w:rsid w:val="00CA04B9"/>
    <w:rsid w:val="00CA0C0C"/>
    <w:rsid w:val="00CA31C7"/>
    <w:rsid w:val="00CA56A2"/>
    <w:rsid w:val="00CA6BCD"/>
    <w:rsid w:val="00CA7BEB"/>
    <w:rsid w:val="00CB7881"/>
    <w:rsid w:val="00CC2811"/>
    <w:rsid w:val="00CD2EC1"/>
    <w:rsid w:val="00CD58D0"/>
    <w:rsid w:val="00CD664A"/>
    <w:rsid w:val="00CE1C37"/>
    <w:rsid w:val="00CE32BF"/>
    <w:rsid w:val="00CF5A6F"/>
    <w:rsid w:val="00CF5D1A"/>
    <w:rsid w:val="00D028E6"/>
    <w:rsid w:val="00D0293E"/>
    <w:rsid w:val="00D13369"/>
    <w:rsid w:val="00D137FA"/>
    <w:rsid w:val="00D25AAF"/>
    <w:rsid w:val="00D26121"/>
    <w:rsid w:val="00D309BB"/>
    <w:rsid w:val="00D30FD6"/>
    <w:rsid w:val="00D377C2"/>
    <w:rsid w:val="00D42A2C"/>
    <w:rsid w:val="00D549A3"/>
    <w:rsid w:val="00D572FF"/>
    <w:rsid w:val="00D62BDC"/>
    <w:rsid w:val="00D675AE"/>
    <w:rsid w:val="00D72C16"/>
    <w:rsid w:val="00DA089E"/>
    <w:rsid w:val="00DA25FF"/>
    <w:rsid w:val="00DA701A"/>
    <w:rsid w:val="00DB5136"/>
    <w:rsid w:val="00DB57C8"/>
    <w:rsid w:val="00DC009A"/>
    <w:rsid w:val="00DC09B9"/>
    <w:rsid w:val="00DC7977"/>
    <w:rsid w:val="00DD0121"/>
    <w:rsid w:val="00DD34EF"/>
    <w:rsid w:val="00DD7593"/>
    <w:rsid w:val="00DE0239"/>
    <w:rsid w:val="00DE342D"/>
    <w:rsid w:val="00DE7E89"/>
    <w:rsid w:val="00DF1E09"/>
    <w:rsid w:val="00DF2CBB"/>
    <w:rsid w:val="00DF4B35"/>
    <w:rsid w:val="00E02E95"/>
    <w:rsid w:val="00E05AF5"/>
    <w:rsid w:val="00E14679"/>
    <w:rsid w:val="00E147CD"/>
    <w:rsid w:val="00E16402"/>
    <w:rsid w:val="00E23D46"/>
    <w:rsid w:val="00E269CB"/>
    <w:rsid w:val="00E36E70"/>
    <w:rsid w:val="00E37096"/>
    <w:rsid w:val="00E37E27"/>
    <w:rsid w:val="00E46997"/>
    <w:rsid w:val="00E5212D"/>
    <w:rsid w:val="00E56229"/>
    <w:rsid w:val="00E62122"/>
    <w:rsid w:val="00E63E3F"/>
    <w:rsid w:val="00E71283"/>
    <w:rsid w:val="00E758C7"/>
    <w:rsid w:val="00E76F7A"/>
    <w:rsid w:val="00E770FF"/>
    <w:rsid w:val="00E803BE"/>
    <w:rsid w:val="00E8544F"/>
    <w:rsid w:val="00EA2706"/>
    <w:rsid w:val="00EA5065"/>
    <w:rsid w:val="00EB19C8"/>
    <w:rsid w:val="00EB1A3A"/>
    <w:rsid w:val="00EB4336"/>
    <w:rsid w:val="00EB6A8A"/>
    <w:rsid w:val="00EB75A7"/>
    <w:rsid w:val="00ED1344"/>
    <w:rsid w:val="00ED2A78"/>
    <w:rsid w:val="00ED6232"/>
    <w:rsid w:val="00EE102B"/>
    <w:rsid w:val="00EE1E84"/>
    <w:rsid w:val="00EE24D2"/>
    <w:rsid w:val="00EE313F"/>
    <w:rsid w:val="00EE5AEA"/>
    <w:rsid w:val="00EF1844"/>
    <w:rsid w:val="00F01D46"/>
    <w:rsid w:val="00F03F5A"/>
    <w:rsid w:val="00F05216"/>
    <w:rsid w:val="00F14820"/>
    <w:rsid w:val="00F22472"/>
    <w:rsid w:val="00F2482B"/>
    <w:rsid w:val="00F3788F"/>
    <w:rsid w:val="00F41A42"/>
    <w:rsid w:val="00F57626"/>
    <w:rsid w:val="00F61C70"/>
    <w:rsid w:val="00F6378F"/>
    <w:rsid w:val="00F63FA7"/>
    <w:rsid w:val="00F648CB"/>
    <w:rsid w:val="00F800F6"/>
    <w:rsid w:val="00F97113"/>
    <w:rsid w:val="00FA28F6"/>
    <w:rsid w:val="00FA337A"/>
    <w:rsid w:val="00FA6293"/>
    <w:rsid w:val="00FA6690"/>
    <w:rsid w:val="00FB2F56"/>
    <w:rsid w:val="00FC4036"/>
    <w:rsid w:val="00FC54F6"/>
    <w:rsid w:val="00FC6559"/>
    <w:rsid w:val="00FF6009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BFC56"/>
  <w15:chartTrackingRefBased/>
  <w15:docId w15:val="{2DA31B7C-F3AA-4BA2-8386-E79C84D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F6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  <w:style w:type="paragraph" w:styleId="BalloonText">
    <w:name w:val="Balloon Text"/>
    <w:basedOn w:val="Normal"/>
    <w:link w:val="BalloonTextChar"/>
    <w:uiPriority w:val="99"/>
    <w:semiHidden/>
    <w:unhideWhenUsed/>
    <w:rsid w:val="00537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7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1F0E-27A5-4976-B288-71FB7650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</cp:revision>
  <cp:lastPrinted>2017-09-21T17:49:00Z</cp:lastPrinted>
  <dcterms:created xsi:type="dcterms:W3CDTF">2018-11-08T22:46:00Z</dcterms:created>
  <dcterms:modified xsi:type="dcterms:W3CDTF">2018-11-13T21:34:00Z</dcterms:modified>
</cp:coreProperties>
</file>