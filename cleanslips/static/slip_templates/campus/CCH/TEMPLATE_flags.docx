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4C1A87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4C1A87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4C1A87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4C1A87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4C1A87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4C1A87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4C1A87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4C1A87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4C1A87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21AC77B9" w:rsidR="001060E1" w:rsidRDefault="001060E1" w:rsidP="004C1A87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4C1A87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4D984770" w:rsidR="001060E1" w:rsidRDefault="001060E1" w:rsidP="004C1A87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A07DC8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bookmarkStart w:id="0" w:name="_GoBack"/>
            <w:bookmarkEnd w:id="0"/>
            <w:r w:rsidRPr="00A07DC8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65F9673B" w14:textId="77777777" w:rsidR="00E06E02" w:rsidRDefault="00E06E02" w:rsidP="004C1A87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6F36DFD2" w14:textId="2BA15FEB" w:rsidR="00E06E02" w:rsidRPr="00A07DC8" w:rsidRDefault="00E06E02" w:rsidP="004C1A87">
            <w:pPr>
              <w:ind w:left="153" w:right="153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27865FD4" w14:textId="50C303FD" w:rsidR="00932716" w:rsidRDefault="001060E1" w:rsidP="004C1A87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2C0D3A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Chico State (CCH)</w:t>
            </w:r>
          </w:p>
          <w:p w14:paraId="71634D1A" w14:textId="77777777" w:rsidR="00932716" w:rsidRPr="00932716" w:rsidRDefault="00932716" w:rsidP="004C1A87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7777777" w:rsidR="001060E1" w:rsidRPr="0008634A" w:rsidRDefault="001060E1" w:rsidP="004C1A87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A8D63EF" w14:textId="0A2C5585" w:rsidR="001060E1" w:rsidRPr="00B458C4" w:rsidRDefault="00A07DC8" w:rsidP="004C1A87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0D3A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C1A87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07DC8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06E02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E246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A77C7-520E-492C-B1F1-816C7692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58</TotalTime>
  <Pages>1</Pages>
  <Words>35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29</cp:revision>
  <cp:lastPrinted>2014-12-11T23:20:00Z</cp:lastPrinted>
  <dcterms:created xsi:type="dcterms:W3CDTF">2018-10-17T16:11:00Z</dcterms:created>
  <dcterms:modified xsi:type="dcterms:W3CDTF">2018-11-14T19:59:00Z</dcterms:modified>
</cp:coreProperties>
</file>