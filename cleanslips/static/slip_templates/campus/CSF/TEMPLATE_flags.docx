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428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F133C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F133C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F133C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F133C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F133CC">
            <w:pPr>
              <w:ind w:left="144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bookmarkStart w:id="0" w:name="_GoBack"/>
            <w:bookmarkEnd w:id="0"/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3FE54850" w:rsidR="001060E1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F133C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162C5D" w:rsidRDefault="001060E1" w:rsidP="00F133CC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162C5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3E1917E2" w14:textId="512A77BC" w:rsidR="001060E1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540433B" w14:textId="4BEDB1AD" w:rsidR="00444E9C" w:rsidRDefault="00444E9C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8C62930" w14:textId="76A4063D" w:rsidR="00444E9C" w:rsidRPr="00444E9C" w:rsidRDefault="00444E9C" w:rsidP="00F133C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3561DF11" w14:textId="66F25FDF" w:rsidR="00D23189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23189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D23189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 CSF</w:t>
            </w:r>
          </w:p>
          <w:p w14:paraId="06B764D3" w14:textId="77777777" w:rsidR="00D23189" w:rsidRDefault="00D23189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San Francisco State University</w:t>
            </w:r>
          </w:p>
          <w:p w14:paraId="44A3975E" w14:textId="77777777" w:rsidR="00D23189" w:rsidRDefault="00D23189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    J. Paul Leonard Library</w:t>
            </w:r>
          </w:p>
          <w:p w14:paraId="27865FD4" w14:textId="4689F3FC" w:rsidR="00932716" w:rsidRDefault="00932716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1634D1A" w14:textId="77777777" w:rsidR="00932716" w:rsidRPr="00932716" w:rsidRDefault="00932716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6EA15F9" w14:textId="77777777" w:rsidR="00D23189" w:rsidRDefault="001060E1" w:rsidP="00F133C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1AFBFB11" w14:textId="77777777" w:rsidR="00D23189" w:rsidRDefault="00D23189" w:rsidP="00F133CC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54C7A839" w14:textId="4FDB79E4" w:rsidR="001060E1" w:rsidRPr="0008634A" w:rsidRDefault="00D23189" w:rsidP="00F133C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CC10A7">
      <w:type w:val="continuous"/>
      <w:pgSz w:w="12240" w:h="20160" w:code="5"/>
      <w:pgMar w:top="720" w:right="360" w:bottom="245" w:left="36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133C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C5D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44E9C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0A7"/>
    <w:rsid w:val="00CD37B9"/>
    <w:rsid w:val="00CD664A"/>
    <w:rsid w:val="00CE1C37"/>
    <w:rsid w:val="00D07D16"/>
    <w:rsid w:val="00D137FA"/>
    <w:rsid w:val="00D23189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133CC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04894-F99D-43DD-A78F-1C007682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66</TotalTime>
  <Pages>1</Pages>
  <Words>41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30</cp:revision>
  <cp:lastPrinted>2014-12-11T23:20:00Z</cp:lastPrinted>
  <dcterms:created xsi:type="dcterms:W3CDTF">2018-10-17T16:11:00Z</dcterms:created>
  <dcterms:modified xsi:type="dcterms:W3CDTF">2018-11-09T22:38:00Z</dcterms:modified>
</cp:coreProperties>
</file>