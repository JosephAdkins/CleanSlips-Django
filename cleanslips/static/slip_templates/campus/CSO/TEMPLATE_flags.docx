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C017AF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017AF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017AF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0CDC4795" w:rsidR="00932716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BB050A" w:rsidRPr="00BB050A">
              <w:rPr>
                <w:rFonts w:ascii="Tahoma" w:eastAsia="Calibri" w:hAnsi="Tahoma" w:cs="Tahoma"/>
                <w:b/>
                <w:color w:val="D0202D"/>
                <w:szCs w:val="18"/>
              </w:rPr>
              <w:t>(</w:t>
            </w:r>
            <w:r w:rsidR="00BB050A" w:rsidRPr="00BB050A">
              <w:rPr>
                <w:rFonts w:ascii="Papyrus" w:eastAsia="Calibri" w:hAnsi="Papyrus" w:cs="Tahoma"/>
                <w:b/>
                <w:color w:val="D0202D"/>
                <w:sz w:val="28"/>
                <w:szCs w:val="24"/>
              </w:rPr>
              <w:t>Sonoma State</w:t>
            </w:r>
            <w:r w:rsidR="00BB050A" w:rsidRPr="00BB050A">
              <w:rPr>
                <w:rFonts w:ascii="Tahoma" w:eastAsia="Calibri" w:hAnsi="Tahoma" w:cs="Tahoma"/>
                <w:b/>
                <w:color w:val="D0202D"/>
                <w:szCs w:val="18"/>
              </w:rPr>
              <w:t>) (CSO)</w:t>
            </w:r>
          </w:p>
          <w:p w14:paraId="71634D1A" w14:textId="77777777" w:rsidR="00932716" w:rsidRPr="00932716" w:rsidRDefault="00932716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050A"/>
    <w:rsid w:val="00BB3721"/>
    <w:rsid w:val="00BC354B"/>
    <w:rsid w:val="00BC5A73"/>
    <w:rsid w:val="00BD0160"/>
    <w:rsid w:val="00BF402A"/>
    <w:rsid w:val="00C017AF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6492-861E-42C8-AEF8-B9EECAB1B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26</cp:revision>
  <cp:lastPrinted>2014-12-11T23:20:00Z</cp:lastPrinted>
  <dcterms:created xsi:type="dcterms:W3CDTF">2018-10-17T16:11:00Z</dcterms:created>
  <dcterms:modified xsi:type="dcterms:W3CDTF">2018-11-14T20:07:00Z</dcterms:modified>
</cp:coreProperties>
</file>