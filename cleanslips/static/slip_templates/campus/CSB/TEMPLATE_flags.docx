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B00028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7BC7D6D2" w14:textId="77777777" w:rsidR="00D33B76" w:rsidRDefault="00D33B76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</w:pPr>
          </w:p>
          <w:p w14:paraId="1795CB52" w14:textId="5D32AA9B" w:rsidR="001060E1" w:rsidRDefault="001060E1" w:rsidP="00B0002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B0002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B0002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bookmarkStart w:id="0" w:name="_GoBack"/>
            <w:bookmarkEnd w:id="0"/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508EC683" w:rsidR="001060E1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B0002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14602855" w:rsidR="001060E1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D33B7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D33B76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br/>
              <w:t>No Renewals</w:t>
            </w:r>
          </w:p>
          <w:p w14:paraId="47F7F25C" w14:textId="001F8CF0" w:rsidR="006724B8" w:rsidRDefault="006724B8" w:rsidP="00B00028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</w:p>
          <w:p w14:paraId="556E797A" w14:textId="60F90693" w:rsidR="006724B8" w:rsidRPr="006724B8" w:rsidRDefault="006724B8" w:rsidP="00B00028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8D48DCA" w:rsidR="00932716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</w:t>
            </w:r>
            <w:r w:rsidRPr="00EE5AEA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:</w:t>
            </w:r>
            <w:r w:rsidR="009F7787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 </w:t>
            </w:r>
            <w:r w:rsidR="00400458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CSU San Bernardino</w:t>
            </w:r>
          </w:p>
          <w:p w14:paraId="71634D1A" w14:textId="77777777" w:rsidR="00932716" w:rsidRPr="00932716" w:rsidRDefault="00932716" w:rsidP="00B00028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8852B4D" w:rsidR="001060E1" w:rsidRDefault="001060E1" w:rsidP="00B00028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27DB26D1" w14:textId="1D495921" w:rsidR="005F09A0" w:rsidRPr="0008634A" w:rsidRDefault="005F09A0" w:rsidP="00B00028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0A8D63EF" w14:textId="77777777" w:rsidR="001060E1" w:rsidRPr="00B458C4" w:rsidRDefault="001060E1" w:rsidP="00B00028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0458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5F09A0"/>
    <w:rsid w:val="00612762"/>
    <w:rsid w:val="00624EF4"/>
    <w:rsid w:val="00633081"/>
    <w:rsid w:val="006568EF"/>
    <w:rsid w:val="006651DE"/>
    <w:rsid w:val="006724B8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0028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33B76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5B1C1-3F12-44C3-944E-B109485B5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30</cp:revision>
  <cp:lastPrinted>2014-12-11T23:20:00Z</cp:lastPrinted>
  <dcterms:created xsi:type="dcterms:W3CDTF">2018-10-17T16:11:00Z</dcterms:created>
  <dcterms:modified xsi:type="dcterms:W3CDTF">2018-11-14T20:05:00Z</dcterms:modified>
</cp:coreProperties>
</file>