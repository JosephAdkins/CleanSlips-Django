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7C6B4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7C6B4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7C6B4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7C6B4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7C6B4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7C6B4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  <w:bookmarkStart w:id="0" w:name="_GoBack"/>
            <w:bookmarkEnd w:id="0"/>
          </w:p>
          <w:p w14:paraId="051FB2FF" w14:textId="39433C5A" w:rsidR="001060E1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7C6B4C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263E5B31" w:rsidR="001060E1" w:rsidRDefault="001060E1" w:rsidP="007C6B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1E7B7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5F716D7C" w14:textId="77777777" w:rsidR="0049580C" w:rsidRDefault="0049580C" w:rsidP="007C6B4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 xml:space="preserve"> </w:t>
            </w:r>
          </w:p>
          <w:p w14:paraId="413D212C" w14:textId="2CE80269" w:rsidR="0049580C" w:rsidRPr="0049580C" w:rsidRDefault="0049580C" w:rsidP="007C6B4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0A80A73" w14:textId="77777777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51015815" w14:textId="0FB28A1C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16455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CSU Bakersfield</w:t>
            </w:r>
            <w:r w:rsidR="00762E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r w:rsidR="0016455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CBA</w:t>
            </w:r>
            <w:r w:rsidR="00762E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3B9D0CD3" w14:textId="2A55C9CF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032723" wp14:editId="5C8D0DC3">
                  <wp:extent cx="495300" cy="495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01C369" w14:textId="77777777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45B254EE" w14:textId="77777777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0A8D63EF" w14:textId="23F2DBC5" w:rsidR="001060E1" w:rsidRPr="000D7D95" w:rsidRDefault="001E7B72" w:rsidP="007C6B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t xml:space="preserve"> </w:t>
            </w:r>
          </w:p>
        </w:tc>
      </w:tr>
    </w:tbl>
    <w:p w14:paraId="33936204" w14:textId="4B4421B4" w:rsidR="00992E0F" w:rsidRDefault="00096CDB" w:rsidP="00096CDB">
      <w:pPr>
        <w:rPr>
          <w:vanish/>
        </w:rPr>
      </w:pPr>
      <w:r>
        <w:rPr>
          <w:vanish/>
        </w:rPr>
        <w:fldChar w:fldCharType="begin"/>
      </w:r>
      <w:r>
        <w:rPr>
          <w:vanish/>
        </w:rPr>
        <w:instrText xml:space="preserve"> NEXT  \* MERGEFORMAT </w:instrText>
      </w:r>
      <w:r>
        <w:rPr>
          <w:vanish/>
        </w:rPr>
        <w:fldChar w:fldCharType="end"/>
      </w:r>
    </w:p>
    <w:sectPr w:rsidR="00992E0F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CDB"/>
    <w:rsid w:val="00096E52"/>
    <w:rsid w:val="000A013A"/>
    <w:rsid w:val="000A4A7A"/>
    <w:rsid w:val="000D7D95"/>
    <w:rsid w:val="000E7469"/>
    <w:rsid w:val="000F7086"/>
    <w:rsid w:val="001060E1"/>
    <w:rsid w:val="00125BAA"/>
    <w:rsid w:val="0014451A"/>
    <w:rsid w:val="0016455B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E7B72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4AA6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9580C"/>
    <w:rsid w:val="004B10CC"/>
    <w:rsid w:val="004C1615"/>
    <w:rsid w:val="004C79D5"/>
    <w:rsid w:val="004D2301"/>
    <w:rsid w:val="004E3FA8"/>
    <w:rsid w:val="00552DAF"/>
    <w:rsid w:val="00580393"/>
    <w:rsid w:val="00584F0B"/>
    <w:rsid w:val="005851BD"/>
    <w:rsid w:val="005A4C45"/>
    <w:rsid w:val="005B63E1"/>
    <w:rsid w:val="005C06EB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2E9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C6B4C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1695"/>
    <w:rsid w:val="009224ED"/>
    <w:rsid w:val="00923BB5"/>
    <w:rsid w:val="00932716"/>
    <w:rsid w:val="009450DA"/>
    <w:rsid w:val="00951384"/>
    <w:rsid w:val="00956B9F"/>
    <w:rsid w:val="009876D2"/>
    <w:rsid w:val="00992E0F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04384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B6EAF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1651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573E6"/>
    <w:rsid w:val="00F63805"/>
    <w:rsid w:val="00F739E9"/>
    <w:rsid w:val="00F756F5"/>
    <w:rsid w:val="00FA14D9"/>
    <w:rsid w:val="00FA28F6"/>
    <w:rsid w:val="00FC3C7D"/>
    <w:rsid w:val="00FC6559"/>
    <w:rsid w:val="00FD680F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06E32-97F2-4D5B-BDEA-2DFB72C1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69</TotalTime>
  <Pages>1</Pages>
  <Words>35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46</cp:revision>
  <cp:lastPrinted>2014-12-11T23:20:00Z</cp:lastPrinted>
  <dcterms:created xsi:type="dcterms:W3CDTF">2018-10-17T16:11:00Z</dcterms:created>
  <dcterms:modified xsi:type="dcterms:W3CDTF">2018-11-13T23:45:00Z</dcterms:modified>
</cp:coreProperties>
</file>