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25E2A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25E2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25E2A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5F69A8BB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Availability </w:instrTex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Pr="000419BA">
              <w:rPr>
                <w:rFonts w:ascii="Tahoma" w:hAnsi="Tahoma" w:cs="Tahoma"/>
                <w:b/>
                <w:noProof/>
                <w:color w:val="D0202D"/>
                <w:sz w:val="24"/>
              </w:rPr>
              <w:t>«Availability»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645C55E" w:rsidR="001060E1" w:rsidRPr="00F67DA2" w:rsidRDefault="001060E1" w:rsidP="00325E2A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F67DA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169D0B31" w:rsidR="00932716" w:rsidRDefault="001060E1" w:rsidP="00325E2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627A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San Diego - CDS</w:t>
            </w:r>
          </w:p>
          <w:p w14:paraId="71634D1A" w14:textId="77777777" w:rsidR="00932716" w:rsidRPr="00932716" w:rsidRDefault="00932716" w:rsidP="00325E2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325E2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325E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19BA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7A0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5E2A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67DA2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5CF4-39EE-457F-9BF3-E2DD9161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32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28</cp:revision>
  <cp:lastPrinted>2014-12-11T23:20:00Z</cp:lastPrinted>
  <dcterms:created xsi:type="dcterms:W3CDTF">2018-10-17T16:11:00Z</dcterms:created>
  <dcterms:modified xsi:type="dcterms:W3CDTF">2018-11-14T20:01:00Z</dcterms:modified>
</cp:coreProperties>
</file>