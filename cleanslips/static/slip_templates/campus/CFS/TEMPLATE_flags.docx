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F3A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F3A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F3A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</w:p>
          <w:p w14:paraId="5F69A8BB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begin"/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instrText xml:space="preserve"> MERGEFIELD Availability </w:instrTex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separate"/>
            </w:r>
            <w:r w:rsidRPr="00C926E1">
              <w:rPr>
                <w:rFonts w:ascii="Tahoma" w:hAnsi="Tahoma" w:cs="Tahoma"/>
                <w:noProof/>
                <w:color w:val="D0202D"/>
                <w:highlight w:val="lightGray"/>
              </w:rPr>
              <w:t>«Availability»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63E30CC7" w:rsidR="001060E1" w:rsidRPr="00755914" w:rsidRDefault="001060E1" w:rsidP="006F3A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5591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C6AC854" w:rsidR="00932716" w:rsidRDefault="001060E1" w:rsidP="006F3A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C567D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Fresno State (CFS)</w:t>
            </w:r>
          </w:p>
          <w:p w14:paraId="71634D1A" w14:textId="77777777" w:rsidR="00932716" w:rsidRPr="00932716" w:rsidRDefault="00932716" w:rsidP="006F3A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6F3A5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6F3A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6F3A5E"/>
    <w:rsid w:val="00703F99"/>
    <w:rsid w:val="007154CF"/>
    <w:rsid w:val="0072529B"/>
    <w:rsid w:val="00733213"/>
    <w:rsid w:val="00740295"/>
    <w:rsid w:val="00743980"/>
    <w:rsid w:val="0074792D"/>
    <w:rsid w:val="0075198E"/>
    <w:rsid w:val="00755914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7D0"/>
    <w:rsid w:val="00C56F34"/>
    <w:rsid w:val="00C5700E"/>
    <w:rsid w:val="00C76E43"/>
    <w:rsid w:val="00C81788"/>
    <w:rsid w:val="00C91A29"/>
    <w:rsid w:val="00C926E1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98D4-AC7A-4484-A51E-F090FE7E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31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28</cp:revision>
  <cp:lastPrinted>2014-12-11T23:20:00Z</cp:lastPrinted>
  <dcterms:created xsi:type="dcterms:W3CDTF">2018-10-17T16:11:00Z</dcterms:created>
  <dcterms:modified xsi:type="dcterms:W3CDTF">2018-11-14T20:02:00Z</dcterms:modified>
</cp:coreProperties>
</file>