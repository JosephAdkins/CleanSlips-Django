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258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0A3A855B" w14:textId="65690CAA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EEAE73B" wp14:editId="7EC84E19">
                  <wp:extent cx="2133600" cy="1114425"/>
                  <wp:effectExtent l="0" t="0" r="0" b="9525"/>
                  <wp:docPr id="3" name="Picture 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1AB540" w14:textId="77777777" w:rsidR="002334FF" w:rsidRDefault="002334FF" w:rsidP="001258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5A80CC6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AFEEE6F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10DF563" w14:textId="77777777" w:rsidR="002334FF" w:rsidRPr="00743980" w:rsidRDefault="002334FF" w:rsidP="0012581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8BA15E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0ABA7B27" w14:textId="77777777" w:rsidR="002334FF" w:rsidRPr="00743980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t xml:space="preserve">Comments: </w:t>
            </w:r>
            <w:r w:rsidRPr="00C7050C">
              <w:rPr>
                <w:rFonts w:ascii="Tahoma" w:hAnsi="Tahoma" w:cs="Tahoma"/>
                <w:color w:val="C00000"/>
              </w:rPr>
              <w:fldChar w:fldCharType="begin"/>
            </w:r>
            <w:r w:rsidRPr="00C7050C">
              <w:rPr>
                <w:rFonts w:ascii="Tahoma" w:hAnsi="Tahoma" w:cs="Tahoma"/>
                <w:color w:val="C00000"/>
              </w:rPr>
              <w:instrText xml:space="preserve"> MERGEFIELD Comments </w:instrText>
            </w:r>
            <w:r w:rsidRPr="00C7050C">
              <w:rPr>
                <w:rFonts w:ascii="Tahoma" w:hAnsi="Tahoma" w:cs="Tahoma"/>
                <w:color w:val="C00000"/>
              </w:rPr>
              <w:fldChar w:fldCharType="separate"/>
            </w:r>
            <w:r>
              <w:rPr>
                <w:rFonts w:ascii="Tahoma" w:hAnsi="Tahoma" w:cs="Tahoma"/>
                <w:noProof/>
                <w:color w:val="C00000"/>
              </w:rPr>
              <w:t>«Comments»</w:t>
            </w:r>
            <w:r w:rsidRPr="00C7050C">
              <w:rPr>
                <w:rFonts w:ascii="Tahoma" w:hAnsi="Tahoma" w:cs="Tahoma"/>
                <w:color w:val="C00000"/>
              </w:rPr>
              <w:fldChar w:fldCharType="end"/>
            </w:r>
          </w:p>
          <w:p w14:paraId="2F133F24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106A15DB" w14:textId="77777777" w:rsidR="002334FF" w:rsidRDefault="002334FF" w:rsidP="0012581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0D53ADD" w14:textId="77777777" w:rsidR="002334FF" w:rsidRPr="00BD0160" w:rsidRDefault="002334FF" w:rsidP="00125819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1F4014FE" w14:textId="77777777" w:rsidR="002334FF" w:rsidRDefault="002334FF" w:rsidP="00125819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78720C8B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A581A25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30EFDBC7" w14:textId="77777777" w:rsidR="002334FF" w:rsidRPr="008B5236" w:rsidRDefault="002334FF" w:rsidP="0012581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7CCF2F11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Stanislaus State (CTU)</w:t>
            </w:r>
          </w:p>
          <w:p w14:paraId="334D8DD9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41477C3F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6E76627D" w14:textId="77777777" w:rsidR="002334FF" w:rsidRDefault="002334FF" w:rsidP="00125819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DF176B2" w14:textId="6A6F81F3" w:rsidR="007F50DD" w:rsidRPr="007F50DD" w:rsidRDefault="002334FF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7F50DD">
              <w:rPr>
                <w:rFonts w:ascii="Tahoma" w:eastAsia="Calibri" w:hAnsi="Tahoma" w:cs="Tahoma"/>
                <w:b/>
                <w:color w:val="D0202D"/>
                <w:sz w:val="12"/>
                <w:szCs w:val="32"/>
              </w:rPr>
              <w:br/>
            </w:r>
          </w:p>
          <w:p w14:paraId="0A8D63EF" w14:textId="7BA621DE" w:rsidR="00003A56" w:rsidRPr="00B458C4" w:rsidRDefault="00FD5675" w:rsidP="00125819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noProof/>
              </w:rPr>
              <w:pict w14:anchorId="2F6E3D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13pt;height:108pt">
                  <v:imagedata r:id="rId9" o:title="thumbnail_image001"/>
                </v:shape>
              </w:pict>
            </w:r>
          </w:p>
        </w:tc>
        <w:bookmarkStart w:id="0" w:name="_GoBack"/>
        <w:bookmarkEnd w:id="0"/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3CAB6" w14:textId="77777777" w:rsidR="00FA552B" w:rsidRDefault="00FA552B" w:rsidP="00D42A2C">
      <w:r>
        <w:separator/>
      </w:r>
    </w:p>
  </w:endnote>
  <w:endnote w:type="continuationSeparator" w:id="0">
    <w:p w14:paraId="6E9282D5" w14:textId="77777777" w:rsidR="00FA552B" w:rsidRDefault="00FA552B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C074E" w14:textId="77777777" w:rsidR="00FA552B" w:rsidRDefault="00FA552B" w:rsidP="00D42A2C">
      <w:r>
        <w:separator/>
      </w:r>
    </w:p>
  </w:footnote>
  <w:footnote w:type="continuationSeparator" w:id="0">
    <w:p w14:paraId="58675B70" w14:textId="77777777" w:rsidR="00FA552B" w:rsidRDefault="00FA552B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A56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819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1F5FE4"/>
    <w:rsid w:val="0020665A"/>
    <w:rsid w:val="002164DD"/>
    <w:rsid w:val="002165E2"/>
    <w:rsid w:val="00221353"/>
    <w:rsid w:val="00224014"/>
    <w:rsid w:val="00224B7F"/>
    <w:rsid w:val="002334FF"/>
    <w:rsid w:val="0023426A"/>
    <w:rsid w:val="00242C94"/>
    <w:rsid w:val="0026122A"/>
    <w:rsid w:val="0026771E"/>
    <w:rsid w:val="002A0533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2A7E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7F50D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D29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552B"/>
    <w:rsid w:val="00FC3C7D"/>
    <w:rsid w:val="00FC6559"/>
    <w:rsid w:val="00FD5675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64D9-FA96-4A97-9EB0-3EEFCA6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66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33</cp:revision>
  <cp:lastPrinted>2014-12-11T23:20:00Z</cp:lastPrinted>
  <dcterms:created xsi:type="dcterms:W3CDTF">2018-10-17T16:11:00Z</dcterms:created>
  <dcterms:modified xsi:type="dcterms:W3CDTF">2019-03-08T20:56:00Z</dcterms:modified>
</cp:coreProperties>
</file>