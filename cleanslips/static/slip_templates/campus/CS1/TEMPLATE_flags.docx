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AD442B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38D48EE9" w14:textId="038D0129" w:rsidR="00DD5427" w:rsidRDefault="00DD5427" w:rsidP="00AD442B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D60E23F" wp14:editId="0B06162A">
                  <wp:extent cx="2133600" cy="1114425"/>
                  <wp:effectExtent l="0" t="0" r="0" b="9525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7B5C95" w14:textId="77777777" w:rsidR="00DD5427" w:rsidRDefault="00DD5427" w:rsidP="00AD442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09B951A" w14:textId="77777777" w:rsidR="00DD5427" w:rsidRPr="00743980" w:rsidRDefault="00DD5427" w:rsidP="00AD442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3BB3B92C" w14:textId="77777777" w:rsidR="00DD5427" w:rsidRPr="00743980" w:rsidRDefault="00DD5427" w:rsidP="00AD442B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78D3A5B2" w14:textId="77777777" w:rsidR="00DD5427" w:rsidRPr="00743980" w:rsidRDefault="00DD5427" w:rsidP="00AD442B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6A88A043" w14:textId="77777777" w:rsidR="00DD5427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16791B42" w14:textId="77777777" w:rsidR="00DD5427" w:rsidRPr="00743980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3F17828D" w14:textId="77777777" w:rsidR="00DD5427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bookmarkStart w:id="0" w:name="_GoBack"/>
            <w:bookmarkEnd w:id="0"/>
            <w:r>
              <w:rPr>
                <w:rFonts w:ascii="Tahoma" w:hAnsi="Tahoma" w:cs="Tahoma"/>
                <w:color w:val="4E4D4B"/>
              </w:rPr>
              <w:br/>
            </w:r>
          </w:p>
          <w:p w14:paraId="03F83152" w14:textId="77777777" w:rsidR="00DD5427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6388BEF3" w14:textId="77777777" w:rsidR="00DD5427" w:rsidRPr="00BD0160" w:rsidRDefault="00DD5427" w:rsidP="00AD442B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01257E8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AC31AC7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19E70050" w14:textId="77777777" w:rsidR="00DD5427" w:rsidRPr="008B5236" w:rsidRDefault="00DD5427" w:rsidP="00AD442B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4E03C37F" w14:textId="64F368E1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1129E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San Marcos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, </w:t>
            </w:r>
            <w:r w:rsidR="001129E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CS1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016FAF17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349CB190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7A54C198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54C7A839" w14:textId="63011847" w:rsidR="001060E1" w:rsidRPr="0008634A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AD442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129E4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442B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542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CB5E4-65CA-422A-8CBE-52626E7A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58</TotalTime>
  <Pages>1</Pages>
  <Words>36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27</cp:revision>
  <cp:lastPrinted>2014-12-11T23:20:00Z</cp:lastPrinted>
  <dcterms:created xsi:type="dcterms:W3CDTF">2018-10-17T16:11:00Z</dcterms:created>
  <dcterms:modified xsi:type="dcterms:W3CDTF">2018-11-14T20:05:00Z</dcterms:modified>
</cp:coreProperties>
</file>