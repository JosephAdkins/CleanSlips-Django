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1B36E8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1B36E8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1B36E8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1B36E8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1B36E8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1B36E8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1B36E8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1B36E8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1B36E8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bookmarkStart w:id="0" w:name="_GoBack"/>
            <w:bookmarkEnd w:id="0"/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77777777" w:rsidR="001060E1" w:rsidRDefault="001060E1" w:rsidP="001B36E8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Ex ID: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1B36E8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3E1917E2" w14:textId="17FE0E55" w:rsidR="001060E1" w:rsidRPr="00A0384B" w:rsidRDefault="001060E1" w:rsidP="001B36E8">
            <w:pPr>
              <w:ind w:left="153" w:right="153"/>
              <w:rPr>
                <w:rFonts w:ascii="Tahoma" w:hAnsi="Tahoma" w:cs="Tahoma"/>
                <w:color w:val="D0202D"/>
                <w:sz w:val="24"/>
                <w:szCs w:val="24"/>
              </w:rPr>
            </w:pPr>
            <w:r w:rsidRPr="00A0384B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 w:rsidRPr="00743980">
              <w:rPr>
                <w:rFonts w:ascii="Tahoma" w:eastAsia="Calibri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27865FD4" w14:textId="0724D073" w:rsidR="00932716" w:rsidRDefault="001060E1" w:rsidP="001B36E8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A23794">
              <w:t xml:space="preserve"> </w:t>
            </w:r>
            <w:r w:rsidR="00A23794" w:rsidRPr="00A23794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California State University, Northridge (CNO)</w:t>
            </w:r>
          </w:p>
          <w:p w14:paraId="71634D1A" w14:textId="77777777" w:rsidR="00932716" w:rsidRPr="00932716" w:rsidRDefault="00932716" w:rsidP="001B36E8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54C7A839" w14:textId="77777777" w:rsidR="001060E1" w:rsidRPr="0008634A" w:rsidRDefault="001060E1" w:rsidP="001B36E8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  <w:r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0A8D63EF" w14:textId="77777777" w:rsidR="001060E1" w:rsidRPr="00B458C4" w:rsidRDefault="001060E1" w:rsidP="001B36E8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C123F" w14:textId="77777777" w:rsidR="00C76E43" w:rsidRDefault="00C76E43" w:rsidP="00D42A2C">
      <w:r>
        <w:separator/>
      </w:r>
    </w:p>
  </w:endnote>
  <w:endnote w:type="continuationSeparator" w:id="0">
    <w:p w14:paraId="794A1EF0" w14:textId="77777777" w:rsidR="00C76E43" w:rsidRDefault="00C76E43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7703E" w14:textId="77777777" w:rsidR="00C76E43" w:rsidRDefault="00C76E43" w:rsidP="00D42A2C">
      <w:r>
        <w:separator/>
      </w:r>
    </w:p>
  </w:footnote>
  <w:footnote w:type="continuationSeparator" w:id="0">
    <w:p w14:paraId="2513D2DA" w14:textId="77777777" w:rsidR="00C76E43" w:rsidRDefault="00C76E43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6E8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84B"/>
    <w:rsid w:val="00A03E3F"/>
    <w:rsid w:val="00A152D2"/>
    <w:rsid w:val="00A15918"/>
    <w:rsid w:val="00A1600C"/>
    <w:rsid w:val="00A21A0C"/>
    <w:rsid w:val="00A23794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CD044-DA2D-453C-951C-671180D37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Dictdoc.dot</Template>
  <TotalTime>56</TotalTime>
  <Pages>1</Pages>
  <Words>33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Jeremy T. Hobbs</cp:lastModifiedBy>
  <cp:revision>27</cp:revision>
  <cp:lastPrinted>2014-12-11T23:20:00Z</cp:lastPrinted>
  <dcterms:created xsi:type="dcterms:W3CDTF">2018-10-17T16:11:00Z</dcterms:created>
  <dcterms:modified xsi:type="dcterms:W3CDTF">2018-11-14T20:03:00Z</dcterms:modified>
</cp:coreProperties>
</file>